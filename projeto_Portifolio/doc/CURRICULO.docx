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11E8" w:rsidRPr="00AB4C56" w:rsidRDefault="00F411E8" w:rsidP="00F411E8">
      <w:pPr>
        <w:pStyle w:val="IntenseQuote"/>
        <w:rPr>
          <w:sz w:val="40"/>
        </w:rPr>
      </w:pPr>
      <w:bookmarkStart w:id="0" w:name="_GoBack"/>
      <w:bookmarkEnd w:id="0"/>
      <w:r w:rsidRPr="00AB4C56">
        <w:rPr>
          <w:sz w:val="40"/>
        </w:rPr>
        <w:t>EMERSON DOS S. NUNES</w:t>
      </w:r>
    </w:p>
    <w:p w:rsidR="00F411E8" w:rsidRDefault="00F411E8" w:rsidP="00F411E8">
      <w:pPr>
        <w:spacing w:after="0" w:line="276" w:lineRule="auto"/>
      </w:pPr>
      <w:r>
        <w:t>E-mail: emersonprimi@gmail.com | Telefone: 79 9 99307463</w:t>
      </w:r>
    </w:p>
    <w:p w:rsidR="00F411E8" w:rsidRDefault="00F411E8" w:rsidP="00F411E8">
      <w:pPr>
        <w:spacing w:after="0" w:line="276" w:lineRule="auto"/>
      </w:pPr>
    </w:p>
    <w:p w:rsidR="00F411E8" w:rsidRPr="00AB4C56" w:rsidRDefault="00F411E8" w:rsidP="00F411E8">
      <w:pPr>
        <w:pStyle w:val="TtulodeSeo"/>
        <w:rPr>
          <w:u w:val="single"/>
        </w:rPr>
      </w:pPr>
      <w:r w:rsidRPr="00AB4C56">
        <w:rPr>
          <w:u w:val="double"/>
        </w:rPr>
        <w:t>OBJETIVOS</w:t>
      </w:r>
    </w:p>
    <w:p w:rsidR="00F411E8" w:rsidRDefault="00F411E8" w:rsidP="00F411E8">
      <w:pPr>
        <w:spacing w:after="0" w:line="276" w:lineRule="auto"/>
      </w:pPr>
      <w:r>
        <w:t>Busco consolidar minha carreira na área de tecnologia, especialmente como desenvolvedor front-end. Tenho o objetivo de expandir minhas habilidades para atuar como full stack no futuro, explorando diversas linguagens de programação para transitar do front-end da web para o desenvolvimento de software em geral.</w:t>
      </w:r>
    </w:p>
    <w:p w:rsidR="00F411E8" w:rsidRDefault="00F411E8" w:rsidP="00F411E8">
      <w:pPr>
        <w:spacing w:after="0" w:line="276" w:lineRule="auto"/>
      </w:pPr>
    </w:p>
    <w:p w:rsidR="00F411E8" w:rsidRDefault="00F411E8" w:rsidP="00F411E8">
      <w:pPr>
        <w:pStyle w:val="TtulodeSeo"/>
      </w:pPr>
      <w:r w:rsidRPr="00AB4C56">
        <w:rPr>
          <w:u w:val="double"/>
        </w:rPr>
        <w:t>FORMAÇÃO</w:t>
      </w:r>
    </w:p>
    <w:p w:rsidR="00F411E8" w:rsidRPr="00F411E8" w:rsidRDefault="00F411E8" w:rsidP="00F411E8">
      <w:pPr>
        <w:spacing w:after="0" w:line="276" w:lineRule="auto"/>
        <w:rPr>
          <w:b/>
        </w:rPr>
      </w:pPr>
      <w:r w:rsidRPr="00E0349A">
        <w:rPr>
          <w:b/>
        </w:rPr>
        <w:t xml:space="preserve"> - </w:t>
      </w:r>
      <w:r>
        <w:rPr>
          <w:b/>
        </w:rPr>
        <w:t>Uninov</w:t>
      </w:r>
      <w:r w:rsidRPr="00F411E8">
        <w:rPr>
          <w:b/>
        </w:rPr>
        <w:t>:</w:t>
      </w:r>
    </w:p>
    <w:p w:rsidR="00F411E8" w:rsidRDefault="00F411E8" w:rsidP="00F411E8">
      <w:pPr>
        <w:spacing w:after="0" w:line="276" w:lineRule="auto"/>
      </w:pPr>
      <w:r>
        <w:t xml:space="preserve">  - Tecnólogo em Análise e Desenvolvimento</w:t>
      </w:r>
    </w:p>
    <w:p w:rsidR="00F411E8" w:rsidRDefault="00F411E8" w:rsidP="00F411E8">
      <w:pPr>
        <w:spacing w:after="0" w:line="276" w:lineRule="auto"/>
      </w:pPr>
      <w:r>
        <w:t xml:space="preserve">  - Período: Agosto de 2021 a Dezembro de 2023</w:t>
      </w:r>
    </w:p>
    <w:p w:rsidR="00F411E8" w:rsidRDefault="00F411E8" w:rsidP="00F411E8">
      <w:pPr>
        <w:spacing w:after="0" w:line="276" w:lineRule="auto"/>
      </w:pPr>
      <w:r>
        <w:t xml:space="preserve"> -</w:t>
      </w:r>
      <w:r w:rsidRPr="00E0349A">
        <w:rPr>
          <w:b/>
        </w:rPr>
        <w:t xml:space="preserve"> Alura</w:t>
      </w:r>
      <w:r>
        <w:rPr>
          <w:b/>
        </w:rPr>
        <w:t>:</w:t>
      </w:r>
    </w:p>
    <w:p w:rsidR="00F411E8" w:rsidRDefault="00F411E8" w:rsidP="00F411E8">
      <w:pPr>
        <w:spacing w:after="0" w:line="276" w:lineRule="auto"/>
      </w:pPr>
      <w:r>
        <w:t xml:space="preserve">  - Cursos adicionais</w:t>
      </w:r>
    </w:p>
    <w:p w:rsidR="00F411E8" w:rsidRDefault="00F411E8" w:rsidP="00F411E8">
      <w:pPr>
        <w:pStyle w:val="TtulodeSeo"/>
      </w:pPr>
      <w:r w:rsidRPr="00AB4C56">
        <w:rPr>
          <w:u w:val="double"/>
        </w:rPr>
        <w:t>EXPERIÊNCIA</w:t>
      </w:r>
    </w:p>
    <w:p w:rsidR="00F411E8" w:rsidRDefault="00F411E8" w:rsidP="00F411E8">
      <w:pPr>
        <w:spacing w:after="0" w:line="276" w:lineRule="auto"/>
      </w:pPr>
      <w:r>
        <w:t>Minha experiência até o momento envolve projetos pessoais que destacam minhas habilidades como desenvolvedor front-end:</w:t>
      </w:r>
    </w:p>
    <w:p w:rsidR="00F411E8" w:rsidRDefault="00F411E8" w:rsidP="00F411E8">
      <w:pPr>
        <w:spacing w:after="0" w:line="276" w:lineRule="auto"/>
      </w:pPr>
    </w:p>
    <w:p w:rsidR="00F411E8" w:rsidRDefault="00F411E8" w:rsidP="00F411E8">
      <w:pPr>
        <w:spacing w:after="0"/>
      </w:pPr>
      <w:r>
        <w:t xml:space="preserve">1. </w:t>
      </w:r>
      <w:r w:rsidRPr="00AB4C56">
        <w:rPr>
          <w:b/>
          <w:u w:val="single"/>
        </w:rPr>
        <w:t>Painel para Estratégia em Setup</w:t>
      </w:r>
    </w:p>
    <w:p w:rsidR="00F411E8" w:rsidRDefault="00F411E8" w:rsidP="00F411E8">
      <w:pPr>
        <w:spacing w:after="0" w:line="276" w:lineRule="auto"/>
      </w:pPr>
      <w:r>
        <w:t xml:space="preserve">   - Desenvolvimento de um painel utilizando HTML, CSS3, e JavaScript.</w:t>
      </w:r>
    </w:p>
    <w:p w:rsidR="00F411E8" w:rsidRDefault="00F411E8" w:rsidP="00F411E8">
      <w:pPr>
        <w:spacing w:after="0" w:line="276" w:lineRule="auto"/>
      </w:pPr>
      <w:r>
        <w:t xml:space="preserve">   - Facilita a organização da estratégia de setup, indicando quais máquinas serão utilizadas e os preparadores responsáveis.</w:t>
      </w:r>
    </w:p>
    <w:p w:rsidR="00F411E8" w:rsidRDefault="00F411E8" w:rsidP="00F411E8">
      <w:pPr>
        <w:spacing w:after="0" w:line="276" w:lineRule="auto"/>
      </w:pPr>
    </w:p>
    <w:p w:rsidR="00F411E8" w:rsidRPr="00AB4C56" w:rsidRDefault="00F411E8" w:rsidP="00F411E8">
      <w:pPr>
        <w:spacing w:after="0"/>
        <w:rPr>
          <w:b/>
          <w:u w:val="single"/>
        </w:rPr>
      </w:pPr>
      <w:r w:rsidRPr="00AB4C56">
        <w:rPr>
          <w:b/>
          <w:u w:val="single"/>
        </w:rPr>
        <w:t>2. Formulário de Jogado</w:t>
      </w:r>
    </w:p>
    <w:p w:rsidR="00F411E8" w:rsidRDefault="00F411E8" w:rsidP="00F411E8">
      <w:pPr>
        <w:spacing w:after="0" w:line="276" w:lineRule="auto"/>
      </w:pPr>
      <w:r>
        <w:t xml:space="preserve">   - Criação de um formulário em HTML, CSS3 e JavaScript.</w:t>
      </w:r>
    </w:p>
    <w:p w:rsidR="00F411E8" w:rsidRDefault="00F411E8" w:rsidP="00F411E8">
      <w:pPr>
        <w:spacing w:after="0" w:line="276" w:lineRule="auto"/>
      </w:pPr>
      <w:r>
        <w:t xml:space="preserve">   - Simplifica o registro de novos jogadores em clãs.</w:t>
      </w:r>
    </w:p>
    <w:p w:rsidR="00F411E8" w:rsidRDefault="00F411E8" w:rsidP="00F411E8">
      <w:pPr>
        <w:spacing w:after="0" w:line="276" w:lineRule="auto"/>
      </w:pPr>
    </w:p>
    <w:p w:rsidR="00F411E8" w:rsidRPr="00AB4C56" w:rsidRDefault="00F411E8" w:rsidP="00F411E8">
      <w:pPr>
        <w:spacing w:after="0"/>
        <w:rPr>
          <w:b/>
          <w:u w:val="single"/>
        </w:rPr>
      </w:pPr>
      <w:r w:rsidRPr="00AB4C56">
        <w:rPr>
          <w:b/>
          <w:u w:val="single"/>
        </w:rPr>
        <w:t>3.Site de Decoração</w:t>
      </w:r>
    </w:p>
    <w:p w:rsidR="00F411E8" w:rsidRDefault="00F411E8" w:rsidP="00F411E8">
      <w:pPr>
        <w:spacing w:after="0" w:line="276" w:lineRule="auto"/>
      </w:pPr>
      <w:r>
        <w:t xml:space="preserve">   - Desenvolvimento de um site utilizando HTML, CSS, JavaScript e Bootstrap.</w:t>
      </w:r>
    </w:p>
    <w:p w:rsidR="00F411E8" w:rsidRDefault="00F411E8" w:rsidP="00F411E8">
      <w:pPr>
        <w:spacing w:after="0" w:line="276" w:lineRule="auto"/>
      </w:pPr>
      <w:r>
        <w:t xml:space="preserve">   - Gera senhas aleatórias com combinações de letras e números.</w:t>
      </w:r>
    </w:p>
    <w:p w:rsidR="00F411E8" w:rsidRPr="00AB4C56" w:rsidRDefault="00F411E8" w:rsidP="00F411E8">
      <w:pPr>
        <w:pStyle w:val="TtulodeSeo"/>
        <w:rPr>
          <w:u w:val="double"/>
        </w:rPr>
      </w:pPr>
      <w:r w:rsidRPr="00AB4C56">
        <w:rPr>
          <w:u w:val="double"/>
        </w:rPr>
        <w:t>HABILIDADES</w:t>
      </w:r>
    </w:p>
    <w:p w:rsidR="00F411E8" w:rsidRDefault="00F411E8" w:rsidP="00F411E8">
      <w:pPr>
        <w:spacing w:after="0" w:line="276" w:lineRule="auto"/>
      </w:pPr>
      <w:r>
        <w:t>- HTML5</w:t>
      </w:r>
    </w:p>
    <w:p w:rsidR="00F411E8" w:rsidRDefault="00F411E8" w:rsidP="00F411E8">
      <w:pPr>
        <w:spacing w:after="0" w:line="276" w:lineRule="auto"/>
      </w:pPr>
      <w:r>
        <w:t>- CSS3</w:t>
      </w:r>
    </w:p>
    <w:p w:rsidR="00F411E8" w:rsidRDefault="00F411E8" w:rsidP="00F411E8">
      <w:pPr>
        <w:spacing w:after="0" w:line="276" w:lineRule="auto"/>
      </w:pPr>
      <w:r>
        <w:t>- JavaScript</w:t>
      </w:r>
    </w:p>
    <w:p w:rsidR="00F411E8" w:rsidRDefault="00F411E8" w:rsidP="00F411E8">
      <w:pPr>
        <w:spacing w:after="0" w:line="276" w:lineRule="auto"/>
      </w:pPr>
      <w:r>
        <w:t>- Bootstrap</w:t>
      </w:r>
    </w:p>
    <w:p w:rsidR="00F411E8" w:rsidRDefault="00F411E8" w:rsidP="00F411E8">
      <w:pPr>
        <w:spacing w:after="0" w:line="276" w:lineRule="auto"/>
      </w:pPr>
    </w:p>
    <w:p w:rsidR="00F411E8" w:rsidRDefault="00F411E8" w:rsidP="00F411E8">
      <w:pPr>
        <w:spacing w:after="0" w:line="276" w:lineRule="auto"/>
      </w:pPr>
      <w:r>
        <w:t>Meu perfil destaca não apenas a formação acadêmica, mas também projetos práticos que demonstram meu conhecimento e habilidades como desenvolvedor front-end. Estou entusiasmado para contribuir com meu talento e aprender continuamente em um ambiente desafiador.</w:t>
      </w:r>
    </w:p>
    <w:p w:rsidR="00AB4C56" w:rsidRPr="00F411E8" w:rsidRDefault="00AB4C56" w:rsidP="00F411E8"/>
    <w:sectPr w:rsidR="00AB4C56" w:rsidRPr="00F411E8" w:rsidSect="00761032">
      <w:footerReference w:type="default" r:id="rId10"/>
      <w:headerReference w:type="first" r:id="rId11"/>
      <w:pgSz w:w="11907" w:h="16839"/>
      <w:pgMar w:top="1148" w:right="1050" w:bottom="1148" w:left="1050" w:header="612" w:footer="61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3296" w:rsidRDefault="00C43296">
      <w:pPr>
        <w:spacing w:after="0" w:line="240" w:lineRule="auto"/>
      </w:pPr>
      <w:r>
        <w:separator/>
      </w:r>
    </w:p>
  </w:endnote>
  <w:endnote w:type="continuationSeparator" w:id="0">
    <w:p w:rsidR="00C43296" w:rsidRDefault="00C432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389E" w:rsidRDefault="008779B9">
    <w:pPr>
      <w:pStyle w:val="Header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0A40A94B" wp14:editId="6DAB4B87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5935" cy="9112885"/>
              <wp:effectExtent l="0" t="0" r="3175" b="8255"/>
              <wp:wrapNone/>
              <wp:docPr id="4" name="Retângul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5935" cy="911288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id="Retângulo 4" o:spid="_x0000_s1026" style="position:absolute;margin-left:0;margin-top:0;width:539.05pt;height:717.55pt;z-index:251675648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" filled="f">
              <w10:wrap anchorx="margin" anchory="margin"/>
            </v:rect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5F7D7D77" wp14:editId="6C432F25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6987540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498475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5" name="Retângul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id="Retângulo 5" o:spid="_x0000_s1026" style="position:absolute;margin-left:0;margin-top:0;width:10.1pt;height:495.9pt;z-index:251676672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" fillcolor="black [3213]" stroked="f">
              <w10:wrap anchorx="margin" anchory="margin"/>
            </v:rect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68749460" wp14:editId="5B6D237B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6987540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7193280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6" name="Retângulo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id="Retângulo 6" o:spid="_x0000_s1026" style="position:absolute;margin-left:0;margin-top:0;width:10.1pt;height:222.3pt;z-index:251677696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" fillcolor="#d1282e [3215]" stroked="f">
              <w10:wrap anchorx="margin" anchory="margin"/>
            </v:rect>
          </w:pict>
        </mc:Fallback>
      </mc:AlternateContent>
    </w:r>
  </w:p>
  <w:p w:rsidR="0012389E" w:rsidRDefault="001238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3296" w:rsidRDefault="00C43296">
      <w:pPr>
        <w:spacing w:after="0" w:line="240" w:lineRule="auto"/>
      </w:pPr>
      <w:r>
        <w:separator/>
      </w:r>
    </w:p>
  </w:footnote>
  <w:footnote w:type="continuationSeparator" w:id="0">
    <w:p w:rsidR="00C43296" w:rsidRDefault="00C432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389E" w:rsidRDefault="008779B9">
    <w:pPr>
      <w:pStyle w:val="Header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04F70226" wp14:editId="131A24D4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5935" cy="9112885"/>
              <wp:effectExtent l="0" t="0" r="3175" b="8255"/>
              <wp:wrapNone/>
              <wp:docPr id="1" name="Retângul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5935" cy="911288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id="Retângulo 1" o:spid="_x0000_s1026" style="position:absolute;margin-left:0;margin-top:0;width:539.05pt;height:717.55pt;z-index:251680768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" filled="f">
              <w10:wrap anchorx="margin" anchory="margin"/>
            </v:rect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6D039541" wp14:editId="3D81E051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6987540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498475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2" name="Retângul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id="Retângulo 2" o:spid="_x0000_s1026" style="position:absolute;margin-left:0;margin-top:0;width:10.1pt;height:495.9pt;z-index:251681792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" fillcolor="black [3213]" stroked="f">
              <w10:wrap anchorx="margin" anchory="margin"/>
            </v:rect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3A874716" wp14:editId="72BEF1A7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6987540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7193280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3" name="Retângul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id="Retângulo 3" o:spid="_x0000_s1026" style="position:absolute;margin-left:0;margin-top:0;width:10.1pt;height:222.3pt;z-index:251682816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" fillcolor="#d1282e [3215]" stroked="f">
              <w10:wrap anchorx="margin" anchory="margin"/>
            </v:rect>
          </w:pict>
        </mc:Fallback>
      </mc:AlternateContent>
    </w:r>
  </w:p>
  <w:p w:rsidR="0012389E" w:rsidRDefault="0012389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B07FD"/>
    <w:multiLevelType w:val="hybridMultilevel"/>
    <w:tmpl w:val="F1B44F46"/>
    <w:lvl w:ilvl="0" w:tplc="04090001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" w15:restartNumberingAfterBreak="0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DateAndTime/>
  <w:defaultTabStop w:val="720"/>
  <w:hyphenationZone w:val="4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389E"/>
    <w:rsid w:val="0012389E"/>
    <w:rsid w:val="00244248"/>
    <w:rsid w:val="00742F53"/>
    <w:rsid w:val="00761032"/>
    <w:rsid w:val="007845FE"/>
    <w:rsid w:val="008779B9"/>
    <w:rsid w:val="00983CA5"/>
    <w:rsid w:val="00A51AD5"/>
    <w:rsid w:val="00AB4C56"/>
    <w:rsid w:val="00C43296"/>
    <w:rsid w:val="00CE50D9"/>
    <w:rsid w:val="00DA5E63"/>
    <w:rsid w:val="00DA74C4"/>
    <w:rsid w:val="00E0349A"/>
    <w:rsid w:val="00F357CB"/>
    <w:rsid w:val="00F41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41786329-B18A-48AB-8E89-58A88ECB4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88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Estilo1">
    <w:name w:val="Estilo1"/>
    <w:basedOn w:val="TableNormal"/>
    <w:uiPriority w:val="99"/>
    <w:pPr>
      <w:spacing w:after="0" w:line="240" w:lineRule="auto"/>
    </w:pPr>
    <w:tblPr/>
    <w:tblStylePr w:type="firstRow">
      <w:rPr>
        <w:rFonts w:ascii="Aharoni" w:hAnsi="Aharoni"/>
        <w:b/>
        <w:sz w:val="36"/>
      </w:rPr>
    </w:tblStyle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b/>
      <w:bCs/>
      <w:caps/>
      <w:color w:val="D1282E" w:themeColor="text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b/>
      <w:color w:val="5B5B5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36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7A7A7A" w:themeColor="accent1"/>
      <w:sz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7F7F7F" w:themeColor="text1" w:themeTint="80"/>
      <w:sz w:val="26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7A7A7A" w:themeColor="accent1"/>
    </w:rPr>
  </w:style>
  <w:style w:type="character" w:styleId="IntenseEmphasis">
    <w:name w:val="Intense Emphasis"/>
    <w:aliases w:val="Ênfase Intensa de Subseção"/>
    <w:basedOn w:val="DefaultParagraphFont"/>
    <w:uiPriority w:val="21"/>
    <w:qFormat/>
    <w:rPr>
      <w:b/>
      <w:bCs/>
      <w:i/>
      <w:iCs/>
      <w:color w:val="D1282E" w:themeColor="text2"/>
    </w:rPr>
  </w:style>
  <w:style w:type="character" w:styleId="SubtleReference">
    <w:name w:val="Subtle Reference"/>
    <w:basedOn w:val="DefaultParagraphFont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TtulodeSeo">
    <w:name w:val="Título de Seção"/>
    <w:basedOn w:val="Heading1"/>
    <w:next w:val="Normal"/>
    <w:qFormat/>
    <w:pPr>
      <w:spacing w:before="120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customStyle="1" w:styleId="Subseo">
    <w:name w:val="Subseção"/>
    <w:basedOn w:val="Heading2"/>
    <w:qFormat/>
    <w:rPr>
      <w:b w:val="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NomePessoal">
    <w:name w:val="Nome Pessoal"/>
    <w:basedOn w:val="Title"/>
    <w:qFormat/>
    <w:rPr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558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19886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5835776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1069562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313082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26428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02475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25843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65536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367499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5465453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78285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63156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2116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85726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04815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70670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954318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76118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845749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45235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35518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26376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939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4644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2090772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0328129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048722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86347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61092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97605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21270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614932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9446527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1114630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308185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83401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09867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27080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50745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543018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91727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414887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82541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69889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95772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843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179D442F68A46E08C7E73846561AD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CF44C1-2369-42C4-9AF1-B0BF05B4B0F5}"/>
      </w:docPartPr>
      <w:docPartBody>
        <w:p w:rsidR="0027022C" w:rsidRDefault="00681420">
          <w:r>
            <w:t>[Digite o nome da empresa do remetente]</w:t>
          </w:r>
        </w:p>
      </w:docPartBody>
    </w:docPart>
    <w:docPart>
      <w:docPartPr>
        <w:name w:val="A3EDEA3E158B40F990A4FF18BD33B6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490512-D349-45A0-A75F-1F4C8594AC43}"/>
      </w:docPartPr>
      <w:docPartBody>
        <w:p w:rsidR="0027022C" w:rsidRDefault="00681420">
          <w:r>
            <w:t>[Digite o endereço da empresa do remetente]</w:t>
          </w:r>
        </w:p>
      </w:docPartBody>
    </w:docPart>
    <w:docPart>
      <w:docPartPr>
        <w:name w:val="48D6B64302494AA2BC6B44FDED7E35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FCA974-ED78-484C-A89A-9FF9ADF73C70}"/>
      </w:docPartPr>
      <w:docPartBody>
        <w:p w:rsidR="0027022C" w:rsidRDefault="00681420">
          <w:r>
            <w:t>[Digite o título do destinatário]</w:t>
          </w:r>
        </w:p>
      </w:docPartBody>
    </w:docPart>
    <w:docPart>
      <w:docPartPr>
        <w:name w:val="AA777DD6A0E04A03806BDD8E23EFCA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97084E-C3DD-429E-AC89-49E80292521F}"/>
      </w:docPartPr>
      <w:docPartBody>
        <w:p w:rsidR="0027022C" w:rsidRDefault="00681420">
          <w:r>
            <w:t>[Endereço do destinatário]</w:t>
          </w:r>
        </w:p>
      </w:docPartBody>
    </w:docPart>
    <w:docPart>
      <w:docPartPr>
        <w:name w:val="B8A05A02466E41EC9F6EC568F8816A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020CCE-776C-456A-ADD3-393203D8837A}"/>
      </w:docPartPr>
      <w:docPartBody>
        <w:p w:rsidR="0027022C" w:rsidRDefault="00681420">
          <w:r>
            <w:t>[Digite a saudação]</w:t>
          </w:r>
        </w:p>
      </w:docPartBody>
    </w:docPart>
    <w:docPart>
      <w:docPartPr>
        <w:name w:val="F4336925BD18480FB38C74BEDC09A4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667D22-6746-43AE-B070-17979789F123}"/>
      </w:docPartPr>
      <w:docPartBody>
        <w:p w:rsidR="0027022C" w:rsidRDefault="00681420">
          <w:r>
            <w:t>Na guia Inserir, as galerias incluem itens designados para combinar com a aparência geral do documento. Você pode usar essas galerias para inserir tabelas, cabeçalhos, rodapés, listas, folhas de rosto e outros blocos de construção de documentos. Quando você cria imagens, gráficos ou diagramas, eles também combinam com a aparência atual do documento.</w:t>
          </w:r>
        </w:p>
        <w:p w:rsidR="0027022C" w:rsidRDefault="00681420">
          <w:r>
            <w:t>Você pode alterar facilmente a formatação do texto selecionado no documento escolhendo uma aparência na galeria Estilos Rápidos, na guia Página Inicial. Também é possível formatar direto o texto por meio de outros controles dessa guia. A maioria dos controles fornece a opção de usar a aparência do tema atual ou usar um formato especificado por você.</w:t>
          </w:r>
        </w:p>
        <w:p w:rsidR="0027022C" w:rsidRDefault="00681420">
          <w:r>
            <w:t>Para alterar a aparência geral do documento, escolha novos elementos em Tema, na guia Layout da Página. Para alterar as aparências disponíveis na galeria Estilos Rápidos, use o comando Alterar Conjunto Atual de Estilos Rápidos. As galerias Temas e Estilos Rápidos fornecem comandos de redefinição para que você possa sempre restaurar a aparência original do documento contida no modelo atual.</w:t>
          </w:r>
        </w:p>
      </w:docPartBody>
    </w:docPart>
    <w:docPart>
      <w:docPartPr>
        <w:name w:val="F177169FDE9D4EB1AA5C8368B6C0B5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ED9E72-DF76-4B01-BBC4-AF5D642FE117}"/>
      </w:docPartPr>
      <w:docPartBody>
        <w:p w:rsidR="0027022C" w:rsidRDefault="00681420">
          <w:r>
            <w:t>[Digite o encerramento]</w:t>
          </w:r>
        </w:p>
      </w:docPartBody>
    </w:docPart>
    <w:docPart>
      <w:docPartPr>
        <w:name w:val="029F730FDFEB4A37A8EE40BDF0BD0C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631212-DE89-4676-BCC5-CA8B464F0FF6}"/>
      </w:docPartPr>
      <w:docPartBody>
        <w:p w:rsidR="0027022C" w:rsidRDefault="00681420">
          <w:r>
            <w:rPr>
              <w:b/>
              <w:bCs/>
            </w:rPr>
            <w:t>[Digite o nome do remetente]</w:t>
          </w:r>
        </w:p>
      </w:docPartBody>
    </w:docPart>
    <w:docPart>
      <w:docPartPr>
        <w:name w:val="67CED33437F6415F9065C53021D1F4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813AE2-FF55-4CDA-9551-E956B6B0C8B8}"/>
      </w:docPartPr>
      <w:docPartBody>
        <w:p w:rsidR="0027022C" w:rsidRDefault="00681420">
          <w:r>
            <w:t>[Digite o endereço do remetente]</w:t>
          </w:r>
        </w:p>
      </w:docPartBody>
    </w:docPart>
    <w:docPart>
      <w:docPartPr>
        <w:name w:val="BE52B4F38C6344BA8004497F39969A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112E1B-716D-4189-96B2-910C2CE16F9B}"/>
      </w:docPartPr>
      <w:docPartBody>
        <w:p w:rsidR="0027022C" w:rsidRDefault="00681420">
          <w:r>
            <w:t>[Escolha a Data]</w:t>
          </w:r>
        </w:p>
      </w:docPartBody>
    </w:docPart>
    <w:docPart>
      <w:docPartPr>
        <w:name w:val="F2D40C8D0DEA4D318BD92C88710A72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C4F990-3004-4DE8-B4C2-14D9D45151D2}"/>
      </w:docPartPr>
      <w:docPartBody>
        <w:p w:rsidR="0027022C" w:rsidRDefault="00681420">
          <w:r>
            <w:t>[Digite o nome da sua escola]</w:t>
          </w:r>
        </w:p>
      </w:docPartBody>
    </w:docPart>
    <w:docPart>
      <w:docPartPr>
        <w:name w:val="3017B7D0123C479BA1739AA3986709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DFD4B4-4335-40A6-BB3F-22A3AC24FFB3}"/>
      </w:docPartPr>
      <w:docPartBody>
        <w:p w:rsidR="0027022C" w:rsidRDefault="00681420">
          <w:r>
            <w:t>[Digite a data de conclusão]</w:t>
          </w:r>
        </w:p>
      </w:docPartBody>
    </w:docPart>
    <w:docPart>
      <w:docPartPr>
        <w:name w:val="1BBCE0CAB533430F965ECD83ACBC89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C343B1-0BA1-45D9-AA72-7AF2C07DB276}"/>
      </w:docPartPr>
      <w:docPartBody>
        <w:p w:rsidR="0027022C" w:rsidRDefault="00681420">
          <w:r>
            <w:rPr>
              <w:rStyle w:val="IntenseEmphasis"/>
            </w:rPr>
            <w:t>[Digite o diploma]</w:t>
          </w:r>
        </w:p>
      </w:docPartBody>
    </w:docPart>
    <w:docPart>
      <w:docPartPr>
        <w:name w:val="AEA73251B32F4F9AADD99D6BA5E774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DFEEC9-76D9-4C6C-AA38-1BD3B6E9FE8E}"/>
      </w:docPartPr>
      <w:docPartBody>
        <w:p w:rsidR="0027022C" w:rsidRDefault="00681420">
          <w:r>
            <w:t>[Digite a lista de realizações]</w:t>
          </w:r>
        </w:p>
      </w:docPartBody>
    </w:docPart>
    <w:docPart>
      <w:docPartPr>
        <w:name w:val="8D55058CADDA4B898257483615AD7E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1B965-5DBE-4791-960D-984F5AC9453C}"/>
      </w:docPartPr>
      <w:docPartBody>
        <w:p w:rsidR="0027022C" w:rsidRDefault="00681420">
          <w:r>
            <w:t>[Digite o nome da empresa]</w:t>
          </w:r>
        </w:p>
      </w:docPartBody>
    </w:docPart>
    <w:docPart>
      <w:docPartPr>
        <w:name w:val="0A271D49ACDB4C8FA979E484293AEB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7FA90F-88D1-4D5C-B90E-043AACB79379}"/>
      </w:docPartPr>
      <w:docPartBody>
        <w:p w:rsidR="0027022C" w:rsidRDefault="00681420">
          <w:r>
            <w:rPr>
              <w:rFonts w:asciiTheme="majorHAnsi" w:eastAsiaTheme="majorEastAsia" w:hAnsiTheme="majorHAnsi" w:cstheme="majorBidi"/>
              <w:color w:val="5B9BD5" w:themeColor="accent1"/>
              <w:sz w:val="26"/>
              <w:szCs w:val="26"/>
            </w:rPr>
            <w:t>[Digite o endereço da empresa]</w:t>
          </w:r>
        </w:p>
      </w:docPartBody>
    </w:docPart>
    <w:docPart>
      <w:docPartPr>
        <w:name w:val="C05EEA798C554CE69C391EE8F9CC1D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908A87-214C-4ED7-8B0E-3390AFCE3FD8}"/>
      </w:docPartPr>
      <w:docPartBody>
        <w:p w:rsidR="0027022C" w:rsidRDefault="00681420">
          <w:r>
            <w:rPr>
              <w:rStyle w:val="IntenseEmphasis"/>
            </w:rPr>
            <w:t>[Digite seu cargo]</w:t>
          </w:r>
        </w:p>
      </w:docPartBody>
    </w:docPart>
    <w:docPart>
      <w:docPartPr>
        <w:name w:val="6FED79C584C343CDBE2092E8E109A4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B3712-BE97-4E49-AC13-A8709F88EC69}"/>
      </w:docPartPr>
      <w:docPartBody>
        <w:p w:rsidR="0027022C" w:rsidRDefault="00681420">
          <w:r>
            <w:rPr>
              <w:rStyle w:val="Emphasis"/>
            </w:rPr>
            <w:t>[Digite a data de início]</w:t>
          </w:r>
        </w:p>
      </w:docPartBody>
    </w:docPart>
    <w:docPart>
      <w:docPartPr>
        <w:name w:val="BFE454CEDC874177A9386A6DAEC0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ACDBFF-BA7F-467E-BAEF-5ECF7122753A}"/>
      </w:docPartPr>
      <w:docPartBody>
        <w:p w:rsidR="0027022C" w:rsidRDefault="00681420">
          <w:r>
            <w:rPr>
              <w:rStyle w:val="Emphasis"/>
            </w:rPr>
            <w:t>[Digite a data de término]</w:t>
          </w:r>
        </w:p>
      </w:docPartBody>
    </w:docPart>
    <w:docPart>
      <w:docPartPr>
        <w:name w:val="17F3D558BADE4D29B6549D05B06D6E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CC5A8F-BF46-4A8F-814C-1D1F9BC9A1AC}"/>
      </w:docPartPr>
      <w:docPartBody>
        <w:p w:rsidR="0027022C" w:rsidRDefault="00681420">
          <w:r>
            <w:t>[Digite as responsabilidades do cargo]</w:t>
          </w:r>
        </w:p>
      </w:docPartBody>
    </w:docPart>
    <w:docPart>
      <w:docPartPr>
        <w:name w:val="658F305196734FA7A70770E6A666EE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757535-1053-45C0-A344-C96073B73012}"/>
      </w:docPartPr>
      <w:docPartBody>
        <w:p w:rsidR="0027022C" w:rsidRDefault="00681420">
          <w:r>
            <w:t>[Digite comentários]</w:t>
          </w:r>
        </w:p>
      </w:docPartBody>
    </w:docPart>
    <w:docPart>
      <w:docPartPr>
        <w:name w:val="5455204BD1DE4DA9B4AC688DECA792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0C8FD3-655D-4CB7-B100-BAFB07CB5171}"/>
      </w:docPartPr>
      <w:docPartBody>
        <w:p w:rsidR="0027022C" w:rsidRDefault="00681420">
          <w:r>
            <w:rPr>
              <w:rStyle w:val="PlaceholderText"/>
            </w:rPr>
            <w:t>[Digite seu Nome]</w:t>
          </w:r>
        </w:p>
      </w:docPartBody>
    </w:docPart>
    <w:docPart>
      <w:docPartPr>
        <w:name w:val="3B60B5129EE4461593AD3E7FBB0E7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C12041-F070-48A3-962E-AC56CFCAEFC2}"/>
      </w:docPartPr>
      <w:docPartBody>
        <w:p w:rsidR="0027022C" w:rsidRDefault="00681420">
          <w:r>
            <w:rPr>
              <w:rStyle w:val="PlaceholderText"/>
              <w:color w:val="000000"/>
            </w:rPr>
            <w:t>[Digite seu email]</w:t>
          </w:r>
        </w:p>
      </w:docPartBody>
    </w:docPart>
    <w:docPart>
      <w:docPartPr>
        <w:name w:val="2A65341B75EF4DFF8BCD944357611C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631D4C-62DA-41C2-A982-04313C216585}"/>
      </w:docPartPr>
      <w:docPartBody>
        <w:p w:rsidR="0027022C" w:rsidRDefault="00681420">
          <w:r>
            <w:rPr>
              <w:rStyle w:val="PlaceholderText"/>
              <w:color w:val="000000"/>
            </w:rPr>
            <w:t>[Digite seu endereço]</w:t>
          </w:r>
        </w:p>
      </w:docPartBody>
    </w:docPart>
    <w:docPart>
      <w:docPartPr>
        <w:name w:val="0C4A17BAE1004CD9B7BB41EA3358FA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154A98-A614-4D45-9AC3-6EE7D5619731}"/>
      </w:docPartPr>
      <w:docPartBody>
        <w:p w:rsidR="0027022C" w:rsidRDefault="00681420">
          <w:r>
            <w:rPr>
              <w:rStyle w:val="PlaceholderText"/>
              <w:color w:val="000000"/>
            </w:rPr>
            <w:t>[Digite seu telefone]</w:t>
          </w:r>
        </w:p>
      </w:docPartBody>
    </w:docPart>
    <w:docPart>
      <w:docPartPr>
        <w:name w:val="72A19DA676164F99AF35EB05C89548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F167E4-34F5-46B6-A2D2-940F9DEAB51B}"/>
      </w:docPartPr>
      <w:docPartBody>
        <w:p w:rsidR="0027022C" w:rsidRDefault="00681420">
          <w:r>
            <w:rPr>
              <w:rStyle w:val="PlaceholderText"/>
              <w:color w:val="000000"/>
            </w:rPr>
            <w:t>[Digite seu site]</w:t>
          </w:r>
        </w:p>
      </w:docPartBody>
    </w:docPart>
    <w:docPart>
      <w:docPartPr>
        <w:name w:val="549E0B39B484419984850412291D3FD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0083AF9-5100-4237-A792-3F341543B25F}"/>
      </w:docPartPr>
      <w:docPartBody>
        <w:p w:rsidR="0027022C" w:rsidRDefault="00681420">
          <w:r>
            <w:rPr>
              <w:rFonts w:ascii="Arial" w:eastAsia="FZShuTi" w:hAnsi="Arial" w:cs="Arial"/>
            </w:rPr>
            <w:t>[Digite a descrição pessoal]</w:t>
          </w:r>
        </w:p>
      </w:docPartBody>
    </w:docPart>
    <w:docPart>
      <w:docPartPr>
        <w:name w:val="937C2509E8D047D5A4052EC1CDDB9D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588868-A546-4C14-92DC-EE087546BC97}"/>
      </w:docPartPr>
      <w:docPartBody>
        <w:p w:rsidR="0027022C" w:rsidRDefault="00681420">
          <w:r>
            <w:rPr>
              <w:rFonts w:ascii="Arial" w:eastAsia="FZShuTi" w:hAnsi="Arial" w:cs="Arial"/>
            </w:rPr>
            <w:t>[Digite seus hobbies como uma lista]</w:t>
          </w:r>
        </w:p>
      </w:docPartBody>
    </w:docPart>
    <w:docPart>
      <w:docPartPr>
        <w:name w:val="8E78473A5B85488FBDCB3672B724E3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B7B054-2467-4601-83EF-2985E45FCB1D}"/>
      </w:docPartPr>
      <w:docPartBody>
        <w:p w:rsidR="0027022C" w:rsidRDefault="00681420">
          <w:r>
            <w:rPr>
              <w:rFonts w:ascii="Arial" w:eastAsia="FZShuTi" w:hAnsi="Arial" w:cs="Arial"/>
            </w:rPr>
            <w:t>[Digite suas referências]</w:t>
          </w:r>
        </w:p>
      </w:docPartBody>
    </w:docPart>
    <w:docPart>
      <w:docPartPr>
        <w:name w:val="12D9B198D4F3462C876FDE7AF5E102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A72755-3086-4D7C-90D9-3C1A00E6A3C7}"/>
      </w:docPartPr>
      <w:docPartBody>
        <w:p w:rsidR="0027022C" w:rsidRDefault="00681420">
          <w:r>
            <w:t>[Digite a lista de habilidades]</w:t>
          </w:r>
        </w:p>
      </w:docPartBody>
    </w:docPart>
    <w:docPart>
      <w:docPartPr>
        <w:name w:val="C9F1C47D0DDC41F580A4F2454B9334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7B9E58-D65F-4606-9E57-EDE359E57041}"/>
      </w:docPartPr>
      <w:docPartBody>
        <w:p w:rsidR="0027022C" w:rsidRDefault="00681420">
          <w:r>
            <w:rPr>
              <w:rStyle w:val="PlaceholderText"/>
            </w:rPr>
            <w:t>[Digite seu email]</w:t>
          </w:r>
        </w:p>
      </w:docPartBody>
    </w:docPart>
    <w:docPart>
      <w:docPartPr>
        <w:name w:val="14F176CA574F48FEA65D843F1A7798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7E1E44-B020-4EC5-85FE-431B26275AF3}"/>
      </w:docPartPr>
      <w:docPartBody>
        <w:p w:rsidR="0027022C" w:rsidRDefault="00681420">
          <w:r>
            <w:rPr>
              <w:rStyle w:val="PlaceholderText"/>
            </w:rPr>
            <w:t>[Digite seu endereço]</w:t>
          </w:r>
        </w:p>
      </w:docPartBody>
    </w:docPart>
    <w:docPart>
      <w:docPartPr>
        <w:name w:val="4F416ED2166547EC83E412BF6F7E0E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DACB07-D112-40DC-8D93-33C2E59E0DF8}"/>
      </w:docPartPr>
      <w:docPartBody>
        <w:p w:rsidR="0027022C" w:rsidRDefault="00681420">
          <w:r>
            <w:rPr>
              <w:rStyle w:val="PlaceholderText"/>
            </w:rPr>
            <w:t>[Digite seu telefone]</w:t>
          </w:r>
        </w:p>
      </w:docPartBody>
    </w:docPart>
    <w:docPart>
      <w:docPartPr>
        <w:name w:val="5A1244AE86A640A88A7FCA9B23488B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5DEE52-7FF2-4E0A-A22B-9A4F60C1674E}"/>
      </w:docPartPr>
      <w:docPartBody>
        <w:p w:rsidR="0027022C" w:rsidRDefault="00681420">
          <w:r>
            <w:rPr>
              <w:rStyle w:val="PlaceholderText"/>
            </w:rPr>
            <w:t>[Digite seu site]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FZShuTi">
    <w:altName w:val="SimSun"/>
    <w:panose1 w:val="00000000000000000000"/>
    <w:charset w:val="86"/>
    <w:family w:val="roman"/>
    <w:notTrueType/>
    <w:pitch w:val="default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B07FD"/>
    <w:multiLevelType w:val="hybridMultilevel"/>
    <w:tmpl w:val="F1B44F46"/>
    <w:lvl w:ilvl="0" w:tplc="04090001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" w15:restartNumberingAfterBreak="0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022C"/>
    <w:rsid w:val="0027022C"/>
    <w:rsid w:val="002923AE"/>
    <w:rsid w:val="00681420"/>
    <w:rsid w:val="00FC7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Times New Roman"/>
      <w:sz w:val="3276"/>
      <w:szCs w:val="3276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 w:line="288" w:lineRule="auto"/>
      <w:outlineLvl w:val="8"/>
    </w:pPr>
    <w:rPr>
      <w:rFonts w:asciiTheme="majorHAnsi" w:eastAsiaTheme="majorEastAsia" w:hAnsiTheme="majorHAnsi" w:cstheme="majorBidi"/>
      <w:i/>
      <w:iCs/>
      <w:color w:val="2E74B5" w:themeColor="accent1" w:themeShade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pPr>
      <w:spacing w:line="288" w:lineRule="auto"/>
      <w:ind w:left="720"/>
      <w:contextualSpacing/>
    </w:pPr>
    <w:rPr>
      <w:rFonts w:cstheme="minorBidi"/>
      <w:sz w:val="22"/>
      <w:szCs w:val="22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aliases w:val="Ênfase Intensa de Subseção"/>
    <w:basedOn w:val="DefaultParagraphFont"/>
    <w:uiPriority w:val="21"/>
    <w:qFormat/>
    <w:rPr>
      <w:b/>
      <w:bCs/>
      <w:i/>
      <w:iCs/>
      <w:color w:val="44546A" w:themeColor="text2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customStyle="1" w:styleId="TtulodeSeo">
    <w:name w:val="Título de Seção"/>
    <w:basedOn w:val="Heading1"/>
    <w:next w:val="Normal"/>
    <w:pPr>
      <w:spacing w:before="120" w:line="288" w:lineRule="auto"/>
    </w:pPr>
    <w:rPr>
      <w:b w:val="0"/>
      <w:caps/>
    </w:rPr>
  </w:style>
  <w:style w:type="paragraph" w:customStyle="1" w:styleId="NomedaEmpresa">
    <w:name w:val="Nome da Empresa"/>
    <w:basedOn w:val="Normal"/>
    <w:qFormat/>
    <w:pPr>
      <w:spacing w:before="960" w:line="288" w:lineRule="auto"/>
    </w:pPr>
    <w:rPr>
      <w:rFonts w:asciiTheme="majorHAnsi" w:hAnsiTheme="majorHAnsi" w:cstheme="minorBidi"/>
      <w:caps/>
      <w:color w:val="000000" w:themeColor="text1"/>
      <w:spacing w:val="-10"/>
      <w:sz w:val="28"/>
      <w:szCs w:val="28"/>
    </w:rPr>
  </w:style>
  <w:style w:type="paragraph" w:customStyle="1" w:styleId="EndereodoDestinatrio">
    <w:name w:val="Endereço do Destinatário"/>
    <w:basedOn w:val="Normal"/>
    <w:qFormat/>
    <w:pPr>
      <w:spacing w:after="120" w:line="288" w:lineRule="auto"/>
    </w:pPr>
    <w:rPr>
      <w:rFonts w:cstheme="minorBidi"/>
      <w:sz w:val="22"/>
      <w:szCs w:val="22"/>
    </w:rPr>
  </w:style>
  <w:style w:type="paragraph" w:styleId="Salutation">
    <w:name w:val="Salutation"/>
    <w:basedOn w:val="Normal"/>
    <w:next w:val="Normal"/>
    <w:link w:val="SalutationChar"/>
    <w:uiPriority w:val="99"/>
    <w:unhideWhenUsed/>
    <w:pPr>
      <w:spacing w:before="720" w:after="720" w:line="288" w:lineRule="auto"/>
    </w:pPr>
    <w:rPr>
      <w:rFonts w:asciiTheme="majorHAnsi" w:hAnsiTheme="majorHAnsi" w:cstheme="minorBidi"/>
      <w:caps/>
      <w:color w:val="44546A" w:themeColor="text2"/>
      <w:spacing w:val="-10"/>
      <w:sz w:val="28"/>
      <w:szCs w:val="28"/>
    </w:rPr>
  </w:style>
  <w:style w:type="character" w:customStyle="1" w:styleId="SalutationChar">
    <w:name w:val="Salutation Char"/>
    <w:basedOn w:val="DefaultParagraphFont"/>
    <w:link w:val="Salutation"/>
    <w:uiPriority w:val="99"/>
    <w:rPr>
      <w:rFonts w:asciiTheme="majorHAnsi" w:hAnsiTheme="majorHAnsi"/>
      <w:caps/>
      <w:color w:val="44546A" w:themeColor="text2"/>
      <w:spacing w:val="-10"/>
      <w:sz w:val="28"/>
    </w:rPr>
  </w:style>
  <w:style w:type="paragraph" w:styleId="Date">
    <w:name w:val="Date"/>
    <w:basedOn w:val="Normal"/>
    <w:next w:val="Normal"/>
    <w:link w:val="DateChar"/>
    <w:uiPriority w:val="99"/>
    <w:unhideWhenUsed/>
    <w:pPr>
      <w:spacing w:after="0" w:line="240" w:lineRule="auto"/>
    </w:pPr>
    <w:rPr>
      <w:rFonts w:eastAsiaTheme="minorHAnsi" w:cstheme="minorBidi"/>
      <w:b/>
      <w:color w:val="000000" w:themeColor="text1"/>
      <w:sz w:val="28"/>
      <w:szCs w:val="28"/>
    </w:rPr>
  </w:style>
  <w:style w:type="character" w:customStyle="1" w:styleId="DateChar">
    <w:name w:val="Date Char"/>
    <w:basedOn w:val="DefaultParagraphFont"/>
    <w:link w:val="Date"/>
    <w:uiPriority w:val="99"/>
    <w:rPr>
      <w:rFonts w:eastAsiaTheme="minorHAnsi"/>
      <w:b/>
      <w:color w:val="000000" w:themeColor="text1"/>
      <w:sz w:val="28"/>
    </w:rPr>
  </w:style>
  <w:style w:type="paragraph" w:styleId="Closing">
    <w:name w:val="Closing"/>
    <w:basedOn w:val="Normal"/>
    <w:link w:val="ClosingChar"/>
    <w:uiPriority w:val="99"/>
    <w:unhideWhenUsed/>
    <w:pPr>
      <w:spacing w:before="600" w:after="600" w:line="240" w:lineRule="auto"/>
    </w:pPr>
    <w:rPr>
      <w:rFonts w:asciiTheme="majorHAnsi" w:hAnsiTheme="majorHAnsi" w:cstheme="minorBidi"/>
      <w:caps/>
      <w:color w:val="5B9BD5" w:themeColor="accent1"/>
      <w:spacing w:val="-10"/>
      <w:sz w:val="28"/>
      <w:szCs w:val="28"/>
    </w:rPr>
  </w:style>
  <w:style w:type="character" w:customStyle="1" w:styleId="ClosingChar">
    <w:name w:val="Closing Char"/>
    <w:basedOn w:val="DefaultParagraphFont"/>
    <w:link w:val="Closing"/>
    <w:uiPriority w:val="99"/>
    <w:rPr>
      <w:rFonts w:asciiTheme="majorHAnsi" w:hAnsiTheme="majorHAnsi"/>
      <w:caps/>
      <w:color w:val="5B9BD5" w:themeColor="accent1"/>
      <w:spacing w:val="-10"/>
      <w:sz w:val="28"/>
    </w:rPr>
  </w:style>
  <w:style w:type="paragraph" w:customStyle="1" w:styleId="Subseo">
    <w:name w:val="Subseção"/>
    <w:basedOn w:val="Heading2"/>
    <w:pPr>
      <w:spacing w:line="288" w:lineRule="auto"/>
    </w:pPr>
    <w:rPr>
      <w:b w:val="0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  <w:rPr>
      <w:rFonts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customStyle="1" w:styleId="SeodeReferncias1">
    <w:name w:val="Seção de Referências1"/>
    <w:pPr>
      <w:spacing w:line="288" w:lineRule="auto"/>
    </w:p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E74B5" w:themeColor="accent1" w:themeShade="BF"/>
      <w:sz w:val="20"/>
      <w:szCs w:val="20"/>
    </w:rPr>
  </w:style>
  <w:style w:type="paragraph" w:customStyle="1" w:styleId="Essencial">
    <w:name w:val="Essencial"/>
    <w:pPr>
      <w:tabs>
        <w:tab w:val="center" w:pos="4680"/>
        <w:tab w:val="right" w:pos="9360"/>
      </w:tabs>
      <w:spacing w:after="0" w:line="240" w:lineRule="auto"/>
    </w:p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rFonts w:cstheme="minorBidi"/>
      <w:bCs/>
      <w:caps/>
      <w:color w:val="5B9BD5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NomePessoal">
    <w:name w:val="Nome Pessoal"/>
    <w:basedOn w:val="Title"/>
    <w:qFormat/>
    <w:rPr>
      <w:sz w:val="48"/>
    </w:rPr>
  </w:style>
  <w:style w:type="paragraph" w:customStyle="1" w:styleId="Nomecomimagem1">
    <w:name w:val="Nome com imagem1"/>
    <w:pPr>
      <w:spacing w:line="28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uhaus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Rua Planeta, 69, 06528-090 Santana de Parnaíba </CompanyAddress>
  <CompanyPhone>79 9 99307463</CompanyPhone>
  <CompanyFax/>
  <CompanyEmail>emersonprimi@gmail.com</CompanyEmail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BDCD8A80-5FF0-4AF6-A22D-C0C8197C97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36b401341490a62e3ee7f526aa150256</Template>
  <TotalTime>0</TotalTime>
  <Pages>1</Pages>
  <Words>227</Words>
  <Characters>1297</Characters>
  <Application>Microsoft Office Word</Application>
  <DocSecurity>4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emerson dos s. nunes</dc:creator>
  <cp:lastModifiedBy>word</cp:lastModifiedBy>
  <cp:revision>2</cp:revision>
  <dcterms:created xsi:type="dcterms:W3CDTF">2024-01-03T05:28:00Z</dcterms:created>
  <dcterms:modified xsi:type="dcterms:W3CDTF">2024-01-03T05:28:00Z</dcterms:modified>
</cp:coreProperties>
</file>